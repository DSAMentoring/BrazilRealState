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3855732" w:displacedByCustomXml="next"/>
    <w:bookmarkEnd w:id="0" w:displacedByCustomXml="next"/>
    <w:sdt>
      <w:sdtPr>
        <w:id w:val="-388415555"/>
        <w:docPartObj>
          <w:docPartGallery w:val="Cover Pages"/>
          <w:docPartUnique/>
        </w:docPartObj>
      </w:sdtPr>
      <w:sdtEndPr>
        <w:rPr>
          <w:sz w:val="16"/>
          <w:szCs w:val="16"/>
        </w:rPr>
      </w:sdtEndPr>
      <w:sdtContent>
        <w:p w14:paraId="132A3787" w14:textId="0705EED9" w:rsidR="003A35D9" w:rsidRDefault="00CB5037">
          <w:pPr>
            <w:pStyle w:val="Logo"/>
          </w:pPr>
          <w:sdt>
            <w:sdtPr>
              <w:rPr>
                <w:noProof/>
              </w:r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="00D40DAF" w:rsidRPr="00D40DAF">
                <w:rPr>
                  <w:noProof/>
                </w:rPr>
                <w:drawing>
                  <wp:inline distT="0" distB="0" distL="0" distR="0" wp14:anchorId="5DC879C5" wp14:editId="3B8C35F5">
                    <wp:extent cx="2581785" cy="628650"/>
                    <wp:effectExtent l="0" t="0" r="9525" b="0"/>
                    <wp:docPr id="10" name="Picture 19" descr="Text&#10;&#10;Description automatically generated with low confidence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99AF7683-ADCC-4AD7-88F4-3A7921AF29F7}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Picture 19" descr="Text&#10;&#10;Description automatically generated with low confidence">
                              <a:extLst>
                                <a:ext uri="{FF2B5EF4-FFF2-40B4-BE49-F238E27FC236}">
                                  <a16:creationId xmlns:a16="http://schemas.microsoft.com/office/drawing/2014/main" id="{99AF7683-ADCC-4AD7-88F4-3A7921AF29F7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88236" cy="63022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3C79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9AE3FF" wp14:editId="1E8EE59F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3C7981" w14:paraId="569B737D" w14:textId="77777777">
                                  <w:tc>
                                    <w:tcPr>
                                      <w:tcW w:w="1496" w:type="pct"/>
                                    </w:tcPr>
                                    <w:p w14:paraId="345D642F" w14:textId="353A6FE2" w:rsidR="003C7981" w:rsidRDefault="003C7981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7DD91C5D" w14:textId="77777777" w:rsidR="003C7981" w:rsidRDefault="003C7981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6E316655" w14:textId="666BA42B" w:rsidR="003C7981" w:rsidRDefault="003C7981">
                                      <w:pPr>
                                        <w:pStyle w:val="ContactInf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782FAAC9" w14:textId="77777777" w:rsidR="003C7981" w:rsidRDefault="003C7981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p w14:paraId="41683A90" w14:textId="5330AA96" w:rsidR="003C7981" w:rsidRDefault="003C7981">
                                      <w:pPr>
                                        <w:pStyle w:val="ContactInfo"/>
                                        <w:jc w:val="right"/>
                                      </w:pPr>
                                    </w:p>
                                  </w:tc>
                                </w:tr>
                              </w:tbl>
                              <w:p w14:paraId="24AA5FB3" w14:textId="77777777" w:rsidR="003C7981" w:rsidRDefault="003C7981">
                                <w:pPr>
                                  <w:pStyle w:val="TableSpac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9AE3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" fillcolor="#a0cdd8 [1943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3C7981" w14:paraId="569B737D" w14:textId="77777777">
                            <w:tc>
                              <w:tcPr>
                                <w:tcW w:w="1496" w:type="pct"/>
                              </w:tcPr>
                              <w:p w14:paraId="345D642F" w14:textId="353A6FE2" w:rsidR="003C7981" w:rsidRDefault="003C7981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7DD91C5D" w14:textId="77777777" w:rsidR="003C7981" w:rsidRDefault="003C7981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6E316655" w14:textId="666BA42B" w:rsidR="003C7981" w:rsidRDefault="003C7981">
                                <w:pPr>
                                  <w:pStyle w:val="ContactInf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782FAAC9" w14:textId="77777777" w:rsidR="003C7981" w:rsidRDefault="003C7981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p w14:paraId="41683A90" w14:textId="5330AA96" w:rsidR="003C7981" w:rsidRDefault="003C7981">
                                <w:pPr>
                                  <w:pStyle w:val="ContactInfo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24AA5FB3" w14:textId="77777777" w:rsidR="003C7981" w:rsidRDefault="003C7981">
                          <w:pPr>
                            <w:pStyle w:val="TableSpac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55A0EADE" w14:textId="77777777" w:rsidR="003A35D9" w:rsidRDefault="003A35D9"/>
        <w:p w14:paraId="714073F8" w14:textId="4529E693" w:rsidR="00771CA7" w:rsidRDefault="00771CA7">
          <w:pPr>
            <w:rPr>
              <w:rFonts w:ascii="Arial" w:hAnsi="Arial" w:cs="Arial"/>
              <w:b/>
              <w:color w:val="0070C0"/>
              <w:sz w:val="96"/>
              <w:szCs w:val="96"/>
              <w14:textOutline w14:w="12700" w14:cap="flat" w14:cmpd="sng" w14:algn="ctr">
                <w14:solidFill>
                  <w14:schemeClr w14:val="accent4"/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4"/>
                    </w14:gs>
                    <w14:gs w14:pos="4000">
                      <w14:schemeClr w14:val="accent4">
                        <w14:lumMod w14:val="60000"/>
                        <w14:lumOff w14:val="40000"/>
                      </w14:schemeClr>
                    </w14:gs>
                    <w14:gs w14:pos="87000">
                      <w14:schemeClr w14:val="accent4">
                        <w14:lumMod w14:val="20000"/>
                        <w14:lumOff w14:val="8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</w:p>
        <w:p w14:paraId="1C53B40A" w14:textId="77777777" w:rsidR="004E7B9C" w:rsidRDefault="004E7B9C" w:rsidP="00771CA7">
          <w:pPr>
            <w:jc w:val="center"/>
            <w:rPr>
              <w:rFonts w:ascii="Arial" w:hAnsi="Arial" w:cs="Arial"/>
              <w:b/>
              <w:color w:val="0070C0"/>
              <w:sz w:val="96"/>
              <w:szCs w:val="96"/>
              <w14:textOutline w14:w="12700" w14:cap="flat" w14:cmpd="sng" w14:algn="ctr">
                <w14:solidFill>
                  <w14:schemeClr w14:val="accent4"/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4"/>
                    </w14:gs>
                    <w14:gs w14:pos="4000">
                      <w14:schemeClr w14:val="accent4">
                        <w14:lumMod w14:val="60000"/>
                        <w14:lumOff w14:val="40000"/>
                      </w14:schemeClr>
                    </w14:gs>
                    <w14:gs w14:pos="87000">
                      <w14:schemeClr w14:val="accent4">
                        <w14:lumMod w14:val="20000"/>
                        <w14:lumOff w14:val="8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</w:p>
        <w:p w14:paraId="5F3C1E0F" w14:textId="77777777" w:rsidR="004E7B9C" w:rsidRDefault="004E7B9C" w:rsidP="00771CA7">
          <w:pPr>
            <w:jc w:val="center"/>
            <w:rPr>
              <w:rFonts w:ascii="Arial" w:hAnsi="Arial" w:cs="Arial"/>
              <w:b/>
              <w:color w:val="0070C0"/>
              <w:sz w:val="96"/>
              <w:szCs w:val="96"/>
              <w14:textOutline w14:w="12700" w14:cap="flat" w14:cmpd="sng" w14:algn="ctr">
                <w14:solidFill>
                  <w14:schemeClr w14:val="accent4"/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4"/>
                    </w14:gs>
                    <w14:gs w14:pos="4000">
                      <w14:schemeClr w14:val="accent4">
                        <w14:lumMod w14:val="60000"/>
                        <w14:lumOff w14:val="40000"/>
                      </w14:schemeClr>
                    </w14:gs>
                    <w14:gs w14:pos="87000">
                      <w14:schemeClr w14:val="accent4">
                        <w14:lumMod w14:val="20000"/>
                        <w14:lumOff w14:val="8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</w:p>
        <w:p w14:paraId="195F22AA" w14:textId="3E6C63C4" w:rsidR="003A35D9" w:rsidRPr="004E7B9C" w:rsidRDefault="00771CA7" w:rsidP="00771CA7">
          <w:pPr>
            <w:jc w:val="center"/>
            <w:rPr>
              <w:sz w:val="16"/>
              <w:szCs w:val="16"/>
            </w:rPr>
          </w:pPr>
          <w:r w:rsidRPr="004E7B9C">
            <w:rPr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A14E9E" wp14:editId="0665A62B">
                    <wp:simplePos x="0" y="0"/>
                    <wp:positionH relativeFrom="margin">
                      <wp:posOffset>298450</wp:posOffset>
                    </wp:positionH>
                    <wp:positionV relativeFrom="margin">
                      <wp:posOffset>3408045</wp:posOffset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194218" w14:textId="3F649CC7" w:rsidR="003C7981" w:rsidRPr="00D40DAF" w:rsidRDefault="00CB5037" w:rsidP="004E7B9C">
                                <w:pPr>
                                  <w:pStyle w:val="Title"/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002060"/>
                                      <w:sz w:val="52"/>
                                      <w:szCs w:val="52"/>
                                      <w:lang w:val="pt-BR"/>
                                    </w:rPr>
                                    <w:alias w:val="Title"/>
                                    <w:tag w:val=""/>
                                    <w:id w:val="1398315692"/>
                                    <w:placeholder>
                                      <w:docPart w:val="64BB70C762A445FF8DE464E9B902F03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D40DAF" w:rsidRPr="00D40DAF">
                                      <w:rPr>
                                        <w:color w:val="002060"/>
                                        <w:sz w:val="52"/>
                                        <w:szCs w:val="52"/>
                                        <w:lang w:val="pt-BR"/>
                                      </w:rPr>
                                      <w:t>Sumário Executivo</w:t>
                                    </w:r>
                                  </w:sdtContent>
                                </w:sdt>
                              </w:p>
                              <w:p w14:paraId="4609722D" w14:textId="61DF417A" w:rsidR="003C7981" w:rsidRPr="00D40DAF" w:rsidRDefault="00CB5037" w:rsidP="004E7B9C">
                                <w:pPr>
                                  <w:pStyle w:val="Subtitle"/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28"/>
                                      <w:szCs w:val="28"/>
                                      <w:lang w:val="pt-BR"/>
                                    </w:rPr>
                                    <w:alias w:val="Subtitle"/>
                                    <w:tag w:val=""/>
                                    <w:id w:val="728655622"/>
                                    <w:placeholder>
                                      <w:docPart w:val="3645A83CFB544935ABFA867BB7548FD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D40DAF" w:rsidRPr="004E7B9C">
                                      <w:rPr>
                                        <w:rFonts w:asciiTheme="majorHAnsi" w:hAnsiTheme="majorHAnsi"/>
                                        <w:sz w:val="28"/>
                                        <w:szCs w:val="28"/>
                                        <w:lang w:val="pt-BR"/>
                                      </w:rPr>
                                      <w:t>Trabalho de mentoria DSA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A14E9E" id="Text Box 2" o:spid="_x0000_s1027" type="#_x0000_t202" alt="Text box displaying document title and subtitle" style="position:absolute;left:0;text-align:left;margin-left:23.5pt;margin-top:268.35pt;width:6in;height:115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1/LmAIAAJI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" filled="f" stroked="f" strokeweight=".5pt">
                    <v:textbox style="mso-fit-shape-to-text:t" inset="0,0,0,0">
                      <w:txbxContent>
                        <w:p w14:paraId="4A194218" w14:textId="3F649CC7" w:rsidR="003C7981" w:rsidRPr="00D40DAF" w:rsidRDefault="00CB5037" w:rsidP="004E7B9C">
                          <w:pPr>
                            <w:pStyle w:val="Title"/>
                            <w:jc w:val="center"/>
                            <w:rPr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002060"/>
                                <w:sz w:val="52"/>
                                <w:szCs w:val="52"/>
                                <w:lang w:val="pt-BR"/>
                              </w:rPr>
                              <w:alias w:val="Title"/>
                              <w:tag w:val=""/>
                              <w:id w:val="1398315692"/>
                              <w:placeholder>
                                <w:docPart w:val="64BB70C762A445FF8DE464E9B902F03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D40DAF" w:rsidRPr="00D40DAF">
                                <w:rPr>
                                  <w:color w:val="002060"/>
                                  <w:sz w:val="52"/>
                                  <w:szCs w:val="52"/>
                                  <w:lang w:val="pt-BR"/>
                                </w:rPr>
                                <w:t>Sumário Executivo</w:t>
                              </w:r>
                            </w:sdtContent>
                          </w:sdt>
                        </w:p>
                        <w:p w14:paraId="4609722D" w14:textId="61DF417A" w:rsidR="003C7981" w:rsidRPr="00D40DAF" w:rsidRDefault="00CB5037" w:rsidP="004E7B9C">
                          <w:pPr>
                            <w:pStyle w:val="Subtitle"/>
                            <w:jc w:val="center"/>
                            <w:rPr>
                              <w:lang w:val="pt-BR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BR"/>
                              </w:rPr>
                              <w:alias w:val="Subtitle"/>
                              <w:tag w:val=""/>
                              <w:id w:val="728655622"/>
                              <w:placeholder>
                                <w:docPart w:val="3645A83CFB544935ABFA867BB7548FD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D40DAF" w:rsidRPr="004E7B9C">
                                <w:rPr>
                                  <w:rFonts w:asciiTheme="majorHAnsi" w:hAnsiTheme="majorHAnsi"/>
                                  <w:sz w:val="28"/>
                                  <w:szCs w:val="28"/>
                                  <w:lang w:val="pt-BR"/>
                                </w:rPr>
                                <w:t>Trabalho de mentoria DSA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D40DAF" w:rsidRPr="004E7B9C">
            <w:rPr>
              <w:rFonts w:ascii="Arial" w:hAnsi="Arial" w:cs="Arial"/>
              <w:b/>
              <w:color w:val="0070C0"/>
              <w:sz w:val="144"/>
              <w:szCs w:val="144"/>
              <w14:textOutline w14:w="12700" w14:cap="flat" w14:cmpd="sng" w14:algn="ctr">
                <w14:solidFill>
                  <w14:schemeClr w14:val="accent4"/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4"/>
                    </w14:gs>
                    <w14:gs w14:pos="4000">
                      <w14:schemeClr w14:val="accent4">
                        <w14:lumMod w14:val="60000"/>
                        <w14:lumOff w14:val="40000"/>
                      </w14:schemeClr>
                    </w14:gs>
                    <w14:gs w14:pos="87000">
                      <w14:schemeClr w14:val="accent4">
                        <w14:lumMod w14:val="20000"/>
                        <w14:lumOff w14:val="80000"/>
                      </w14:schemeClr>
                    </w14:gs>
                  </w14:gsLst>
                  <w14:lin w14:ang="5400000" w14:scaled="0"/>
                </w14:gradFill>
              </w14:textFill>
            </w:rPr>
            <w:t>Real State</w:t>
          </w:r>
          <w:r w:rsidR="00D40DAF" w:rsidRPr="004E7B9C">
            <w:rPr>
              <w:b/>
              <w:color w:val="0070C0"/>
              <w:sz w:val="144"/>
              <w:szCs w:val="144"/>
              <w14:textOutline w14:w="12700" w14:cap="flat" w14:cmpd="sng" w14:algn="ctr">
                <w14:solidFill>
                  <w14:schemeClr w14:val="accent4"/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4"/>
                    </w14:gs>
                    <w14:gs w14:pos="4000">
                      <w14:schemeClr w14:val="accent4">
                        <w14:lumMod w14:val="60000"/>
                        <w14:lumOff w14:val="40000"/>
                      </w14:schemeClr>
                    </w14:gs>
                    <w14:gs w14:pos="87000">
                      <w14:schemeClr w14:val="accent4">
                        <w14:lumMod w14:val="20000"/>
                        <w14:lumOff w14:val="80000"/>
                      </w14:schemeClr>
                    </w14:gs>
                  </w14:gsLst>
                  <w14:lin w14:ang="5400000" w14:scaled="0"/>
                </w14:gradFill>
              </w14:textFill>
            </w:rPr>
            <w:t xml:space="preserve"> </w:t>
          </w:r>
          <w:r w:rsidR="003C7981" w:rsidRPr="004E7B9C">
            <w:rPr>
              <w:sz w:val="16"/>
              <w:szCs w:val="1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0070C0"/>
          <w:sz w:val="20"/>
          <w:szCs w:val="20"/>
        </w:rPr>
        <w:id w:val="-207110634"/>
        <w:docPartObj>
          <w:docPartGallery w:val="Table of Contents"/>
          <w:docPartUnique/>
        </w:docPartObj>
      </w:sdtPr>
      <w:sdtEndPr>
        <w:rPr>
          <w:b/>
          <w:bCs/>
          <w:noProof/>
          <w:color w:val="4C483D" w:themeColor="text2"/>
        </w:rPr>
      </w:sdtEndPr>
      <w:sdtContent>
        <w:p w14:paraId="07D68E04" w14:textId="78C2776D" w:rsidR="004E7B9C" w:rsidRPr="004E7B9C" w:rsidRDefault="004E7B9C">
          <w:pPr>
            <w:pStyle w:val="TOCHeading"/>
            <w:rPr>
              <w:color w:val="0070C0"/>
            </w:rPr>
          </w:pPr>
          <w:proofErr w:type="spellStart"/>
          <w:r w:rsidRPr="004E7B9C">
            <w:rPr>
              <w:color w:val="0070C0"/>
            </w:rPr>
            <w:t>Índice</w:t>
          </w:r>
          <w:proofErr w:type="spellEnd"/>
        </w:p>
        <w:p w14:paraId="40F791D5" w14:textId="76A909E2" w:rsidR="00EF378E" w:rsidRDefault="004E7B9C">
          <w:pPr>
            <w:pStyle w:val="TOC1"/>
            <w:tabs>
              <w:tab w:val="right" w:leader="dot" w:pos="9016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285998" w:history="1">
            <w:r w:rsidR="00EF378E" w:rsidRPr="00D8546F">
              <w:rPr>
                <w:rStyle w:val="Hyperlink"/>
                <w:noProof/>
              </w:rPr>
              <w:t>Sumário Executivo</w:t>
            </w:r>
            <w:r w:rsidR="00EF378E">
              <w:rPr>
                <w:noProof/>
                <w:webHidden/>
              </w:rPr>
              <w:tab/>
            </w:r>
            <w:r w:rsidR="00EF378E">
              <w:rPr>
                <w:noProof/>
                <w:webHidden/>
              </w:rPr>
              <w:fldChar w:fldCharType="begin"/>
            </w:r>
            <w:r w:rsidR="00EF378E">
              <w:rPr>
                <w:noProof/>
                <w:webHidden/>
              </w:rPr>
              <w:instrText xml:space="preserve"> PAGEREF _Toc84285998 \h </w:instrText>
            </w:r>
            <w:r w:rsidR="00EF378E">
              <w:rPr>
                <w:noProof/>
                <w:webHidden/>
              </w:rPr>
            </w:r>
            <w:r w:rsidR="00EF378E">
              <w:rPr>
                <w:noProof/>
                <w:webHidden/>
              </w:rPr>
              <w:fldChar w:fldCharType="separate"/>
            </w:r>
            <w:r w:rsidR="00EF378E">
              <w:rPr>
                <w:noProof/>
                <w:webHidden/>
              </w:rPr>
              <w:t>2</w:t>
            </w:r>
            <w:r w:rsidR="00EF378E">
              <w:rPr>
                <w:noProof/>
                <w:webHidden/>
              </w:rPr>
              <w:fldChar w:fldCharType="end"/>
            </w:r>
          </w:hyperlink>
        </w:p>
        <w:p w14:paraId="74A27895" w14:textId="34D5769A" w:rsidR="00EF378E" w:rsidRDefault="00EF378E">
          <w:pPr>
            <w:pStyle w:val="TOC2"/>
            <w:rPr>
              <w:noProof/>
              <w:color w:val="auto"/>
              <w:lang w:eastAsia="en-US"/>
            </w:rPr>
          </w:pPr>
          <w:hyperlink w:anchor="_Toc84285999" w:history="1">
            <w:r w:rsidRPr="00D8546F">
              <w:rPr>
                <w:rStyle w:val="Hyperlink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_Toc84285999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8F507" w14:textId="74FDE9BB" w:rsidR="00EF378E" w:rsidRDefault="00EF378E">
          <w:pPr>
            <w:pStyle w:val="TOC2"/>
            <w:rPr>
              <w:noProof/>
              <w:color w:val="auto"/>
              <w:lang w:eastAsia="en-US"/>
            </w:rPr>
          </w:pPr>
          <w:hyperlink w:anchor="_Toc84286000" w:history="1">
            <w:r w:rsidRPr="00D8546F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_Toc84286000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CBBA0" w14:textId="686E1A09" w:rsidR="00EF378E" w:rsidRDefault="00EF378E">
          <w:pPr>
            <w:pStyle w:val="TOC2"/>
            <w:rPr>
              <w:noProof/>
              <w:color w:val="auto"/>
              <w:lang w:eastAsia="en-US"/>
            </w:rPr>
          </w:pPr>
          <w:hyperlink w:anchor="_Toc84286001" w:history="1">
            <w:r w:rsidRPr="00D8546F">
              <w:rPr>
                <w:rStyle w:val="Hyperlink"/>
                <w:noProof/>
              </w:rPr>
              <w:t>Resultados esperados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_Toc84286001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6B7CC" w14:textId="2E671303" w:rsidR="00EF378E" w:rsidRDefault="00EF378E">
          <w:pPr>
            <w:pStyle w:val="TOC2"/>
            <w:rPr>
              <w:noProof/>
              <w:color w:val="auto"/>
              <w:lang w:eastAsia="en-US"/>
            </w:rPr>
          </w:pPr>
          <w:hyperlink w:anchor="_Toc84286002" w:history="1">
            <w:r w:rsidRPr="00D8546F">
              <w:rPr>
                <w:rStyle w:val="Hyperlink"/>
                <w:noProof/>
              </w:rPr>
              <w:t>Valor Agregado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_Toc84286002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602AB" w14:textId="417B3CFF" w:rsidR="00EF378E" w:rsidRDefault="00EF378E">
          <w:pPr>
            <w:pStyle w:val="TOC2"/>
            <w:rPr>
              <w:noProof/>
              <w:color w:val="auto"/>
              <w:lang w:eastAsia="en-US"/>
            </w:rPr>
          </w:pPr>
          <w:hyperlink w:anchor="_Toc84286003" w:history="1">
            <w:r w:rsidRPr="00D8546F">
              <w:rPr>
                <w:rStyle w:val="Hyperlink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_Toc84286003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15A1A" w14:textId="6148F6DE" w:rsidR="00EF378E" w:rsidRDefault="00EF378E">
          <w:pPr>
            <w:pStyle w:val="TOC2"/>
            <w:rPr>
              <w:noProof/>
              <w:color w:val="auto"/>
              <w:lang w:eastAsia="en-US"/>
            </w:rPr>
          </w:pPr>
          <w:hyperlink w:anchor="_Toc84286004" w:history="1">
            <w:r w:rsidRPr="00D8546F">
              <w:rPr>
                <w:rStyle w:val="Hyperlink"/>
                <w:noProof/>
                <w:lang w:val="pt-BR"/>
              </w:rPr>
              <w:t>Lições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_Toc84286004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2E972" w14:textId="681A5436" w:rsidR="004E7B9C" w:rsidRDefault="004E7B9C">
          <w:r>
            <w:rPr>
              <w:b/>
              <w:bCs/>
              <w:noProof/>
            </w:rPr>
            <w:fldChar w:fldCharType="end"/>
          </w:r>
        </w:p>
      </w:sdtContent>
    </w:sdt>
    <w:p w14:paraId="388DDA16" w14:textId="77777777" w:rsidR="003A35D9" w:rsidRDefault="003A35D9">
      <w:pPr>
        <w:sectPr w:rsidR="003A35D9" w:rsidSect="00451881">
          <w:pgSz w:w="11906" w:h="16838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34F44DB8" w14:textId="1AE199AB" w:rsidR="003A35D9" w:rsidRDefault="00D40DAF">
      <w:pPr>
        <w:pStyle w:val="Heading1"/>
        <w:rPr>
          <w:color w:val="002060"/>
        </w:rPr>
      </w:pPr>
      <w:bookmarkStart w:id="1" w:name="_Toc84285998"/>
      <w:proofErr w:type="spellStart"/>
      <w:r w:rsidRPr="00D40DAF">
        <w:rPr>
          <w:color w:val="002060"/>
        </w:rPr>
        <w:lastRenderedPageBreak/>
        <w:t>Sumário</w:t>
      </w:r>
      <w:proofErr w:type="spellEnd"/>
      <w:r w:rsidRPr="00D40DAF">
        <w:rPr>
          <w:color w:val="002060"/>
        </w:rPr>
        <w:t xml:space="preserve"> </w:t>
      </w:r>
      <w:proofErr w:type="spellStart"/>
      <w:r w:rsidRPr="00D40DAF">
        <w:rPr>
          <w:color w:val="002060"/>
        </w:rPr>
        <w:t>Executivo</w:t>
      </w:r>
      <w:bookmarkEnd w:id="1"/>
      <w:proofErr w:type="spellEnd"/>
    </w:p>
    <w:p w14:paraId="7BCDC0D7" w14:textId="491D30F6" w:rsidR="00384B9C" w:rsidRPr="003D26DC" w:rsidRDefault="003D26DC" w:rsidP="00384B9C">
      <w:pPr>
        <w:pStyle w:val="Heading2"/>
        <w:rPr>
          <w:sz w:val="32"/>
          <w:szCs w:val="32"/>
          <w:lang w:val="pt-BR"/>
        </w:rPr>
      </w:pPr>
      <w:bookmarkStart w:id="2" w:name="_Toc84285999"/>
      <w:r>
        <w:rPr>
          <w:sz w:val="32"/>
          <w:szCs w:val="32"/>
        </w:rPr>
        <w:t>Time</w:t>
      </w:r>
      <w:bookmarkEnd w:id="2"/>
    </w:p>
    <w:tbl>
      <w:tblPr>
        <w:tblStyle w:val="TipTable"/>
        <w:tblpPr w:leftFromText="180" w:rightFromText="180" w:vertAnchor="page" w:horzAnchor="margin" w:tblpY="2581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1440"/>
        <w:gridCol w:w="7611"/>
      </w:tblGrid>
      <w:tr w:rsidR="004D06B1" w:rsidRPr="00D40DAF" w14:paraId="33B8C885" w14:textId="77777777" w:rsidTr="004E7B9C">
        <w:trPr>
          <w:trHeight w:val="2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pct"/>
            <w:shd w:val="clear" w:color="auto" w:fill="E4E3E2" w:themeFill="background2"/>
          </w:tcPr>
          <w:p w14:paraId="56ED9BB2" w14:textId="0B594FE3" w:rsidR="004D06B1" w:rsidRDefault="004E7B9C" w:rsidP="004D06B1">
            <w:pPr>
              <w:pStyle w:val="Icon"/>
              <w:rPr>
                <w:u w:val="double"/>
              </w:rPr>
            </w:pPr>
            <w:r>
              <w:rPr>
                <w:noProof/>
                <w:u w:val="double"/>
              </w:rPr>
              <w:drawing>
                <wp:inline distT="0" distB="0" distL="0" distR="0" wp14:anchorId="7C5A5F19" wp14:editId="29201660">
                  <wp:extent cx="914400" cy="914400"/>
                  <wp:effectExtent l="0" t="0" r="0" b="0"/>
                  <wp:docPr id="108" name="Graphic 108" descr="Connection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Graphic 108" descr="Connections outline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3" w:type="pct"/>
            <w:shd w:val="clear" w:color="auto" w:fill="E4E3E2" w:themeFill="background2"/>
          </w:tcPr>
          <w:p w14:paraId="27E4A175" w14:textId="521CB3A5" w:rsidR="004D06B1" w:rsidRDefault="004D06B1" w:rsidP="004D06B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Mentora: </w:t>
            </w:r>
            <w:r w:rsidRPr="004D06B1">
              <w:rPr>
                <w:b/>
                <w:bCs/>
                <w:sz w:val="24"/>
                <w:szCs w:val="24"/>
                <w:lang w:val="pt-BR"/>
              </w:rPr>
              <w:t>Adriane</w:t>
            </w:r>
          </w:p>
          <w:p w14:paraId="3224929D" w14:textId="419BC957" w:rsidR="004D06B1" w:rsidRDefault="004D06B1" w:rsidP="004D06B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Mentorada:</w:t>
            </w:r>
            <w:r w:rsidRPr="004D06B1">
              <w:rPr>
                <w:b/>
                <w:bCs/>
                <w:sz w:val="24"/>
                <w:szCs w:val="24"/>
                <w:lang w:val="pt-BR"/>
              </w:rPr>
              <w:t>Elizabeth Bahia</w:t>
            </w:r>
          </w:p>
          <w:p w14:paraId="6CC308D4" w14:textId="41F78452" w:rsidR="004D06B1" w:rsidRPr="00D40DAF" w:rsidRDefault="004D06B1" w:rsidP="004D06B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Mentorada:</w:t>
            </w:r>
            <w:r w:rsidRPr="004D06B1">
              <w:rPr>
                <w:b/>
                <w:bCs/>
                <w:sz w:val="24"/>
                <w:szCs w:val="24"/>
                <w:lang w:val="pt-BR"/>
              </w:rPr>
              <w:t>Marcia Viana</w:t>
            </w:r>
          </w:p>
          <w:p w14:paraId="1087DDBC" w14:textId="498B6D2C" w:rsidR="004D06B1" w:rsidRPr="00D40DAF" w:rsidRDefault="004D06B1" w:rsidP="004D06B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Mentorado: </w:t>
            </w:r>
            <w:r w:rsidRPr="004D06B1">
              <w:rPr>
                <w:b/>
                <w:bCs/>
                <w:sz w:val="24"/>
                <w:szCs w:val="24"/>
                <w:lang w:val="pt-BR"/>
              </w:rPr>
              <w:t>Thiago Marinho</w:t>
            </w:r>
          </w:p>
          <w:p w14:paraId="0912DD19" w14:textId="77777777" w:rsidR="004D06B1" w:rsidRPr="00D40DAF" w:rsidRDefault="004D06B1" w:rsidP="004D06B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</w:p>
        </w:tc>
      </w:tr>
    </w:tbl>
    <w:p w14:paraId="5BD0FED9" w14:textId="3CAEDAA0" w:rsidR="00384B9C" w:rsidRPr="003D26DC" w:rsidRDefault="00384B9C" w:rsidP="004D06B1">
      <w:pPr>
        <w:rPr>
          <w:lang w:val="pt-BR"/>
        </w:rPr>
      </w:pPr>
    </w:p>
    <w:p w14:paraId="0B51EC6A" w14:textId="730CAEF3" w:rsidR="007C5380" w:rsidRPr="003D26DC" w:rsidRDefault="003D26DC" w:rsidP="003D26DC">
      <w:pPr>
        <w:pStyle w:val="Heading2"/>
        <w:rPr>
          <w:sz w:val="32"/>
          <w:szCs w:val="32"/>
          <w:lang w:val="pt-BR"/>
        </w:rPr>
      </w:pPr>
      <w:bookmarkStart w:id="3" w:name="_Toc84286000"/>
      <w:proofErr w:type="spellStart"/>
      <w:r w:rsidRPr="003D26DC">
        <w:rPr>
          <w:sz w:val="32"/>
          <w:szCs w:val="32"/>
        </w:rPr>
        <w:t>Visão</w:t>
      </w:r>
      <w:proofErr w:type="spellEnd"/>
      <w:r w:rsidRPr="003D26DC">
        <w:rPr>
          <w:sz w:val="32"/>
          <w:szCs w:val="32"/>
        </w:rPr>
        <w:t xml:space="preserve"> </w:t>
      </w:r>
      <w:proofErr w:type="spellStart"/>
      <w:r w:rsidRPr="003D26DC">
        <w:rPr>
          <w:sz w:val="32"/>
          <w:szCs w:val="32"/>
        </w:rPr>
        <w:t>Geral</w:t>
      </w:r>
      <w:bookmarkEnd w:id="3"/>
      <w:proofErr w:type="spellEnd"/>
    </w:p>
    <w:tbl>
      <w:tblPr>
        <w:tblStyle w:val="TipTable"/>
        <w:tblpPr w:leftFromText="180" w:rightFromText="180" w:vertAnchor="page" w:horzAnchor="margin" w:tblpY="5821"/>
        <w:tblW w:w="0" w:type="auto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1440"/>
        <w:gridCol w:w="7586"/>
      </w:tblGrid>
      <w:tr w:rsidR="004D06B1" w:rsidRPr="00EF378E" w14:paraId="1B3D40F9" w14:textId="77777777" w:rsidTr="0045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4E3E2" w:themeFill="background2"/>
          </w:tcPr>
          <w:p w14:paraId="1DC58FEE" w14:textId="77777777" w:rsidR="004D06B1" w:rsidRDefault="004D06B1" w:rsidP="004D06B1">
            <w:pPr>
              <w:pStyle w:val="Icon"/>
              <w:rPr>
                <w:u w:val="double"/>
              </w:rPr>
            </w:pPr>
            <w:r>
              <w:rPr>
                <w:noProof/>
              </w:rPr>
              <w:drawing>
                <wp:inline distT="0" distB="0" distL="0" distR="0" wp14:anchorId="17F25159" wp14:editId="46278259">
                  <wp:extent cx="914400" cy="914400"/>
                  <wp:effectExtent l="0" t="0" r="0" b="0"/>
                  <wp:docPr id="106" name="Graphic 106" descr="Group brainstorm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Group brainstorm with solid fill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4E3E2" w:themeFill="background2"/>
          </w:tcPr>
          <w:p w14:paraId="3F2F68D7" w14:textId="77777777" w:rsidR="004D06B1" w:rsidRPr="00D40DAF" w:rsidRDefault="004D06B1" w:rsidP="004D06B1">
            <w:pPr>
              <w:pStyle w:val="Tip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D40DAF">
              <w:rPr>
                <w:sz w:val="24"/>
                <w:szCs w:val="24"/>
                <w:lang w:val="pt-BR"/>
              </w:rPr>
              <w:t>No dinâmico mercado imobiliário brasileiro, os preços dos imóveis à venda ainda estão sujeitos a erros baseados no instinto, mesmo que variáveis como localização, tamanho, padrão sejam conhecidos.</w:t>
            </w:r>
          </w:p>
          <w:p w14:paraId="18D5CF9B" w14:textId="77777777" w:rsidR="004D06B1" w:rsidRPr="00D40DAF" w:rsidRDefault="004D06B1" w:rsidP="004D06B1">
            <w:pPr>
              <w:pStyle w:val="Tip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D40DAF">
              <w:rPr>
                <w:sz w:val="24"/>
                <w:szCs w:val="24"/>
                <w:lang w:val="pt-BR"/>
              </w:rPr>
              <w:t xml:space="preserve">Nosso objetivo é de ter uma ferramenta de </w:t>
            </w:r>
            <w:r>
              <w:rPr>
                <w:sz w:val="24"/>
                <w:szCs w:val="24"/>
                <w:lang w:val="pt-BR"/>
              </w:rPr>
              <w:t>Inteligência Artificial</w:t>
            </w:r>
            <w:r w:rsidRPr="00D40DAF">
              <w:rPr>
                <w:sz w:val="24"/>
                <w:szCs w:val="24"/>
                <w:lang w:val="pt-BR"/>
              </w:rPr>
              <w:t xml:space="preserve"> que auxilie Corretores e proprietários no valor referência de cada imóvel.</w:t>
            </w:r>
          </w:p>
          <w:p w14:paraId="5D8A3C6E" w14:textId="77777777" w:rsidR="004D06B1" w:rsidRPr="00D40DAF" w:rsidRDefault="004D06B1" w:rsidP="004D06B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</w:p>
        </w:tc>
      </w:tr>
    </w:tbl>
    <w:p w14:paraId="60E74A6A" w14:textId="646541AA" w:rsidR="003A35D9" w:rsidRPr="00771CA7" w:rsidRDefault="00771CA7">
      <w:pPr>
        <w:pStyle w:val="Heading2"/>
        <w:rPr>
          <w:sz w:val="32"/>
          <w:szCs w:val="32"/>
        </w:rPr>
      </w:pPr>
      <w:bookmarkStart w:id="4" w:name="_Toc84286001"/>
      <w:proofErr w:type="spellStart"/>
      <w:r>
        <w:rPr>
          <w:sz w:val="32"/>
          <w:szCs w:val="32"/>
        </w:rPr>
        <w:t>Resultados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esperados</w:t>
      </w:r>
      <w:proofErr w:type="spellEnd"/>
      <w:r w:rsidR="00D40DAF" w:rsidRPr="00771CA7">
        <w:rPr>
          <w:sz w:val="32"/>
          <w:szCs w:val="32"/>
        </w:rPr>
        <w:t xml:space="preserve"> do </w:t>
      </w:r>
      <w:proofErr w:type="spellStart"/>
      <w:r w:rsidR="00D40DAF" w:rsidRPr="00771CA7">
        <w:rPr>
          <w:sz w:val="32"/>
          <w:szCs w:val="32"/>
        </w:rPr>
        <w:t>estudo</w:t>
      </w:r>
      <w:bookmarkEnd w:id="4"/>
      <w:proofErr w:type="spellEnd"/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1440"/>
        <w:gridCol w:w="7611"/>
      </w:tblGrid>
      <w:tr w:rsidR="007C5380" w:rsidRPr="00EF378E" w14:paraId="0F35A92B" w14:textId="77777777" w:rsidTr="003C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241EAF48" w14:textId="23992316" w:rsidR="007C5380" w:rsidRDefault="00384B9C" w:rsidP="003C7981">
            <w:pPr>
              <w:pStyle w:val="Icon"/>
            </w:pPr>
            <w:r>
              <w:rPr>
                <w:noProof/>
              </w:rPr>
              <w:drawing>
                <wp:inline distT="0" distB="0" distL="0" distR="0" wp14:anchorId="63A3C9A8" wp14:editId="2961C7B9">
                  <wp:extent cx="914400" cy="914400"/>
                  <wp:effectExtent l="0" t="0" r="0" b="0"/>
                  <wp:docPr id="27" name="Graphic 27" descr="Targ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aphic 27" descr="Target with solid fill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5" w:type="pct"/>
            <w:shd w:val="clear" w:color="auto" w:fill="E4E3E2" w:themeFill="background2"/>
          </w:tcPr>
          <w:p w14:paraId="32BF41BA" w14:textId="53248195" w:rsidR="00D40DAF" w:rsidRPr="00771CA7" w:rsidRDefault="00771CA7" w:rsidP="00771CA7">
            <w:pPr>
              <w:pStyle w:val="TipTex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771CA7">
              <w:rPr>
                <w:sz w:val="24"/>
                <w:szCs w:val="24"/>
                <w:lang w:val="pt-BR"/>
              </w:rPr>
              <w:t xml:space="preserve">Movimentos do Mercado: </w:t>
            </w:r>
            <w:r w:rsidR="00D40DAF" w:rsidRPr="00771CA7">
              <w:rPr>
                <w:sz w:val="24"/>
                <w:szCs w:val="24"/>
                <w:lang w:val="pt-BR"/>
              </w:rPr>
              <w:t>Identificar mudanças nos padrões de preços em determinadas regiões</w:t>
            </w:r>
          </w:p>
          <w:p w14:paraId="595EB566" w14:textId="77777777" w:rsidR="00771CA7" w:rsidRPr="00771CA7" w:rsidRDefault="00771CA7" w:rsidP="00771CA7">
            <w:pPr>
              <w:pStyle w:val="TipTex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771CA7">
              <w:rPr>
                <w:sz w:val="24"/>
                <w:szCs w:val="24"/>
                <w:lang w:val="pt-BR"/>
              </w:rPr>
              <w:t>Valor factível: Conhecer o valor real do imóvel para não errar para cima ou para baixo</w:t>
            </w:r>
          </w:p>
          <w:p w14:paraId="123A217B" w14:textId="77777777" w:rsidR="00771CA7" w:rsidRPr="00771CA7" w:rsidRDefault="00771CA7" w:rsidP="00771CA7">
            <w:pPr>
              <w:pStyle w:val="TipTex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771CA7">
              <w:rPr>
                <w:sz w:val="24"/>
                <w:szCs w:val="24"/>
                <w:lang w:val="pt-BR"/>
              </w:rPr>
              <w:t>Vendas: Fazer vendas mais assertivas com valores dentro da realidade</w:t>
            </w:r>
          </w:p>
          <w:p w14:paraId="513FC7EE" w14:textId="77777777" w:rsidR="00771CA7" w:rsidRPr="00771CA7" w:rsidRDefault="00771CA7" w:rsidP="00771CA7">
            <w:pPr>
              <w:pStyle w:val="TipTex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771CA7">
              <w:rPr>
                <w:sz w:val="24"/>
                <w:szCs w:val="24"/>
                <w:lang w:val="pt-BR"/>
              </w:rPr>
              <w:t>Avalialção justa: Eliminar viés dos corretores ao usar critérios subjetivos na avaliação</w:t>
            </w:r>
          </w:p>
          <w:p w14:paraId="227AFF68" w14:textId="576A4C4F" w:rsidR="00771CA7" w:rsidRPr="00771CA7" w:rsidRDefault="00771CA7" w:rsidP="00771CA7">
            <w:pPr>
              <w:pStyle w:val="TipTex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771CA7">
              <w:rPr>
                <w:sz w:val="24"/>
                <w:szCs w:val="24"/>
                <w:lang w:val="pt-BR"/>
              </w:rPr>
              <w:t xml:space="preserve">Pesquisa: Ter uma pesquisa referência do mercado </w:t>
            </w:r>
            <w:r>
              <w:rPr>
                <w:sz w:val="24"/>
                <w:szCs w:val="24"/>
                <w:lang w:val="pt-BR"/>
              </w:rPr>
              <w:t>de determinada</w:t>
            </w:r>
            <w:r w:rsidRPr="00771CA7">
              <w:rPr>
                <w:sz w:val="24"/>
                <w:szCs w:val="24"/>
                <w:lang w:val="pt-BR"/>
              </w:rPr>
              <w:t xml:space="preserve"> região</w:t>
            </w:r>
          </w:p>
          <w:p w14:paraId="0857110C" w14:textId="7F0FCB43" w:rsidR="007C5380" w:rsidRPr="00D40DAF" w:rsidRDefault="007C5380" w:rsidP="007C538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342FF2FE" w14:textId="77777777" w:rsidR="00A5156B" w:rsidRPr="00EF378E" w:rsidRDefault="00A5156B">
      <w:pPr>
        <w:rPr>
          <w:b/>
          <w:bCs/>
          <w:sz w:val="32"/>
          <w:szCs w:val="32"/>
          <w:lang w:val="pt-BR"/>
        </w:rPr>
      </w:pPr>
      <w:r w:rsidRPr="00EF378E">
        <w:rPr>
          <w:sz w:val="32"/>
          <w:szCs w:val="32"/>
          <w:lang w:val="pt-BR"/>
        </w:rPr>
        <w:br w:type="page"/>
      </w:r>
    </w:p>
    <w:p w14:paraId="37D962D9" w14:textId="3BC29DE3" w:rsidR="00A5156B" w:rsidRPr="00771CA7" w:rsidRDefault="00A5156B" w:rsidP="00A5156B">
      <w:pPr>
        <w:pStyle w:val="Heading2"/>
        <w:rPr>
          <w:sz w:val="32"/>
          <w:szCs w:val="32"/>
        </w:rPr>
      </w:pPr>
      <w:bookmarkStart w:id="5" w:name="_Toc84286002"/>
      <w:r>
        <w:rPr>
          <w:sz w:val="32"/>
          <w:szCs w:val="32"/>
        </w:rPr>
        <w:lastRenderedPageBreak/>
        <w:t xml:space="preserve">Valor </w:t>
      </w:r>
      <w:proofErr w:type="spellStart"/>
      <w:r>
        <w:rPr>
          <w:sz w:val="32"/>
          <w:szCs w:val="32"/>
        </w:rPr>
        <w:t>Agregado</w:t>
      </w:r>
      <w:bookmarkEnd w:id="5"/>
      <w:proofErr w:type="spellEnd"/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1440"/>
        <w:gridCol w:w="7611"/>
      </w:tblGrid>
      <w:tr w:rsidR="00A5156B" w:rsidRPr="00D40DAF" w14:paraId="1B1D1DAD" w14:textId="77777777" w:rsidTr="00A75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29B20243" w14:textId="049B171D" w:rsidR="00A5156B" w:rsidRDefault="00A5156B" w:rsidP="00A75F24">
            <w:pPr>
              <w:pStyle w:val="Icon"/>
            </w:pPr>
            <w:r>
              <w:rPr>
                <w:noProof/>
              </w:rPr>
              <w:drawing>
                <wp:inline distT="0" distB="0" distL="0" distR="0" wp14:anchorId="4CD258A0" wp14:editId="49006FBA">
                  <wp:extent cx="914400" cy="914400"/>
                  <wp:effectExtent l="0" t="0" r="0" b="0"/>
                  <wp:docPr id="31" name="Graphic 31" descr="Diamo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aphic 31" descr="Diamond with solid fill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5" w:type="pct"/>
            <w:shd w:val="clear" w:color="auto" w:fill="E4E3E2" w:themeFill="background2"/>
          </w:tcPr>
          <w:p w14:paraId="0DC6F044" w14:textId="512962DD" w:rsidR="00A5156B" w:rsidRDefault="00A5156B" w:rsidP="00A75F24">
            <w:pPr>
              <w:pStyle w:val="TipTex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 solução propõe uma mudança cultural nos usuários</w:t>
            </w:r>
          </w:p>
          <w:p w14:paraId="082BD2D3" w14:textId="59F7F449" w:rsidR="00A5156B" w:rsidRDefault="00A5156B" w:rsidP="00A75F24">
            <w:pPr>
              <w:pStyle w:val="TipTex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Antes, guiados pelo instinto, estavam sujeitos a determinar valores errados de avaliação, agora,o mindset proposto é “data-driven”</w:t>
            </w:r>
          </w:p>
          <w:p w14:paraId="18636C0A" w14:textId="0C279581" w:rsidR="00A5156B" w:rsidRDefault="00A5156B" w:rsidP="00A75F24">
            <w:pPr>
              <w:pStyle w:val="TipTex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Economia de tempo ao abandonar cálculos manuais</w:t>
            </w:r>
          </w:p>
          <w:p w14:paraId="659F24FE" w14:textId="1C5E2D6D" w:rsidR="004E7B9C" w:rsidRPr="00771CA7" w:rsidRDefault="004E7B9C" w:rsidP="00A75F24">
            <w:pPr>
              <w:pStyle w:val="TipTex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Maior assertividade</w:t>
            </w:r>
          </w:p>
          <w:p w14:paraId="23FC24D1" w14:textId="77777777" w:rsidR="00A5156B" w:rsidRPr="00D40DAF" w:rsidRDefault="00A5156B" w:rsidP="00A75F2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2385BB4D" w14:textId="77777777" w:rsidR="003A35D9" w:rsidRPr="00771CA7" w:rsidRDefault="003A35D9">
      <w:pPr>
        <w:rPr>
          <w:lang w:val="pt-BR"/>
        </w:rPr>
      </w:pPr>
    </w:p>
    <w:p w14:paraId="6C0771D8" w14:textId="09B03145" w:rsidR="003A35D9" w:rsidRDefault="00440356">
      <w:pPr>
        <w:pStyle w:val="Heading2"/>
      </w:pPr>
      <w:bookmarkStart w:id="6" w:name="_Toc84286003"/>
      <w:r w:rsidRPr="00440356">
        <w:rPr>
          <w:sz w:val="32"/>
          <w:szCs w:val="32"/>
        </w:rPr>
        <w:t>Ferramentas</w:t>
      </w:r>
      <w:bookmarkEnd w:id="6"/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1440"/>
        <w:gridCol w:w="7611"/>
      </w:tblGrid>
      <w:tr w:rsidR="007C5380" w:rsidRPr="00EF378E" w14:paraId="76FD4B69" w14:textId="77777777" w:rsidTr="003C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14:paraId="74A74A66" w14:textId="15A7D7F9" w:rsidR="007C5380" w:rsidRDefault="00440356" w:rsidP="003C7981">
            <w:pPr>
              <w:pStyle w:val="NoSpacing"/>
              <w:spacing w:before="40"/>
            </w:pPr>
            <w:r>
              <w:rPr>
                <w:noProof/>
              </w:rPr>
              <w:drawing>
                <wp:inline distT="0" distB="0" distL="0" distR="0" wp14:anchorId="6E478649" wp14:editId="07901A56">
                  <wp:extent cx="914400" cy="914400"/>
                  <wp:effectExtent l="0" t="0" r="0" b="0"/>
                  <wp:docPr id="28" name="Graphic 28" descr="Wrench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phic 28" descr="Wrench with solid fill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14:paraId="55F706FE" w14:textId="0A13E19B" w:rsidR="007C5380" w:rsidRDefault="00440356" w:rsidP="007C538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440356">
              <w:rPr>
                <w:sz w:val="24"/>
                <w:szCs w:val="24"/>
                <w:lang w:val="pt-BR"/>
              </w:rPr>
              <w:t>As habilidades do time eram diversas, então utilizamos:</w:t>
            </w:r>
          </w:p>
          <w:p w14:paraId="37C2BF77" w14:textId="77777777" w:rsidR="00440356" w:rsidRPr="00440356" w:rsidRDefault="00440356" w:rsidP="007C538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</w:p>
          <w:p w14:paraId="063B3F72" w14:textId="77777777" w:rsidR="00440356" w:rsidRPr="00440356" w:rsidRDefault="00440356" w:rsidP="00584DC1">
            <w:pPr>
              <w:pStyle w:val="Ti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440356">
              <w:rPr>
                <w:b/>
                <w:bCs/>
                <w:sz w:val="24"/>
                <w:szCs w:val="24"/>
                <w:lang w:val="pt-BR"/>
              </w:rPr>
              <w:t xml:space="preserve">R </w:t>
            </w:r>
            <w:r w:rsidRPr="00440356">
              <w:rPr>
                <w:sz w:val="24"/>
                <w:szCs w:val="24"/>
                <w:lang w:val="pt-BR"/>
              </w:rPr>
              <w:t>No início, para análise exploratória</w:t>
            </w:r>
          </w:p>
          <w:p w14:paraId="5AF17487" w14:textId="77777777" w:rsidR="00440356" w:rsidRPr="00440356" w:rsidRDefault="00440356" w:rsidP="00584DC1">
            <w:pPr>
              <w:pStyle w:val="Ti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440356">
              <w:rPr>
                <w:b/>
                <w:bCs/>
                <w:sz w:val="24"/>
                <w:szCs w:val="24"/>
                <w:lang w:val="pt-BR"/>
              </w:rPr>
              <w:t xml:space="preserve">Phyton </w:t>
            </w:r>
            <w:r w:rsidRPr="00440356">
              <w:rPr>
                <w:sz w:val="24"/>
                <w:szCs w:val="24"/>
                <w:lang w:val="pt-BR"/>
              </w:rPr>
              <w:t>Foi a linguagem mais adequada à necessidade</w:t>
            </w:r>
          </w:p>
          <w:p w14:paraId="459265D6" w14:textId="77777777" w:rsidR="00440356" w:rsidRDefault="00440356" w:rsidP="00584DC1">
            <w:pPr>
              <w:pStyle w:val="Ti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440356">
              <w:rPr>
                <w:b/>
                <w:bCs/>
                <w:sz w:val="24"/>
                <w:szCs w:val="24"/>
                <w:lang w:val="pt-BR"/>
              </w:rPr>
              <w:t>Tableau</w:t>
            </w:r>
            <w:r w:rsidRPr="00440356">
              <w:rPr>
                <w:sz w:val="24"/>
                <w:szCs w:val="24"/>
                <w:lang w:val="pt-BR"/>
              </w:rPr>
              <w:t xml:space="preserve"> para vizualização</w:t>
            </w:r>
          </w:p>
          <w:p w14:paraId="50DE30A7" w14:textId="07BAB012" w:rsidR="00842680" w:rsidRPr="00842680" w:rsidRDefault="00842680" w:rsidP="00584DC1">
            <w:pPr>
              <w:pStyle w:val="TipTex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842680">
              <w:rPr>
                <w:b/>
                <w:bCs/>
                <w:sz w:val="24"/>
                <w:szCs w:val="24"/>
                <w:lang w:val="pt-BR"/>
              </w:rPr>
              <w:t>GitHub</w:t>
            </w:r>
            <w:r>
              <w:rPr>
                <w:sz w:val="24"/>
                <w:szCs w:val="24"/>
                <w:lang w:val="pt-BR"/>
              </w:rPr>
              <w:t xml:space="preserve"> para armazenamento e controle de versão</w:t>
            </w:r>
          </w:p>
        </w:tc>
      </w:tr>
    </w:tbl>
    <w:p w14:paraId="6E42E5B1" w14:textId="061AD7CE" w:rsidR="004D06B1" w:rsidRDefault="004D06B1" w:rsidP="007C5380">
      <w:pPr>
        <w:rPr>
          <w:lang w:val="pt-BR"/>
        </w:rPr>
      </w:pPr>
    </w:p>
    <w:p w14:paraId="4ED5B6FA" w14:textId="77777777" w:rsidR="004D06B1" w:rsidRDefault="004D06B1">
      <w:pPr>
        <w:rPr>
          <w:lang w:val="pt-BR"/>
        </w:rPr>
      </w:pPr>
      <w:r>
        <w:rPr>
          <w:lang w:val="pt-BR"/>
        </w:rPr>
        <w:br w:type="page"/>
      </w:r>
    </w:p>
    <w:p w14:paraId="17729C88" w14:textId="18CBF41E" w:rsidR="003A35D9" w:rsidRPr="00451881" w:rsidRDefault="00842680">
      <w:pPr>
        <w:pStyle w:val="Heading2"/>
        <w:rPr>
          <w:sz w:val="32"/>
          <w:szCs w:val="32"/>
          <w:lang w:val="pt-BR"/>
        </w:rPr>
      </w:pPr>
      <w:bookmarkStart w:id="7" w:name="_Toc84286004"/>
      <w:r w:rsidRPr="00451881">
        <w:rPr>
          <w:sz w:val="32"/>
          <w:szCs w:val="32"/>
          <w:lang w:val="pt-BR"/>
        </w:rPr>
        <w:lastRenderedPageBreak/>
        <w:t>Lições aprendidas</w:t>
      </w:r>
      <w:bookmarkEnd w:id="7"/>
    </w:p>
    <w:p w14:paraId="6360E00A" w14:textId="5FAB2E88" w:rsidR="00842680" w:rsidRPr="004D06B1" w:rsidRDefault="00842680" w:rsidP="004D06B1">
      <w:pPr>
        <w:jc w:val="both"/>
        <w:rPr>
          <w:sz w:val="28"/>
          <w:szCs w:val="28"/>
          <w:lang w:val="pt-BR"/>
        </w:rPr>
      </w:pPr>
      <w:r w:rsidRPr="004D06B1">
        <w:rPr>
          <w:sz w:val="28"/>
          <w:szCs w:val="28"/>
          <w:lang w:val="pt-BR"/>
        </w:rPr>
        <w:t xml:space="preserve">O processo de registrar as lições aprendidas é contínuo. </w:t>
      </w:r>
      <w:r w:rsidR="00C55313" w:rsidRPr="004D06B1">
        <w:rPr>
          <w:sz w:val="28"/>
          <w:szCs w:val="28"/>
          <w:lang w:val="pt-BR"/>
        </w:rPr>
        <w:t>O grupo documentou as atividades e isto foi benéfico para o aprendizado.</w:t>
      </w:r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1825"/>
        <w:gridCol w:w="7226"/>
      </w:tblGrid>
      <w:tr w:rsidR="007C5380" w:rsidRPr="00EF378E" w14:paraId="01103A05" w14:textId="77777777" w:rsidTr="003C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22EBD02B" w14:textId="1E8C4F34" w:rsidR="007C5380" w:rsidRDefault="004D06B1" w:rsidP="003C7981">
            <w:pPr>
              <w:pStyle w:val="Icon"/>
            </w:pPr>
            <w:r>
              <w:rPr>
                <w:noProof/>
              </w:rPr>
              <w:t>‘</w:t>
            </w:r>
            <w:r w:rsidR="00C55313">
              <w:rPr>
                <w:noProof/>
              </w:rPr>
              <w:drawing>
                <wp:inline distT="0" distB="0" distL="0" distR="0" wp14:anchorId="2262EB26" wp14:editId="52841EFF">
                  <wp:extent cx="1133475" cy="1133475"/>
                  <wp:effectExtent l="0" t="0" r="0" b="0"/>
                  <wp:docPr id="29" name="Graphic 29" descr="Classroom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aphic 29" descr="Classroom with solid fill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5" w:type="pct"/>
            <w:shd w:val="clear" w:color="auto" w:fill="E4E3E2" w:themeFill="background2"/>
          </w:tcPr>
          <w:p w14:paraId="39CC446C" w14:textId="5BEE4CB8" w:rsidR="007C5380" w:rsidRPr="00584DC1" w:rsidRDefault="00584DC1" w:rsidP="00584DC1">
            <w:pPr>
              <w:pStyle w:val="TipTex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84DC1">
              <w:rPr>
                <w:sz w:val="24"/>
                <w:szCs w:val="24"/>
                <w:lang w:val="pt-BR"/>
              </w:rPr>
              <w:t>Adoção de metodologia ágil n</w:t>
            </w:r>
            <w:r>
              <w:rPr>
                <w:sz w:val="24"/>
                <w:szCs w:val="24"/>
                <w:lang w:val="pt-BR"/>
              </w:rPr>
              <w:t xml:space="preserve">os possibilitou acompanhar os processos no decorrer das atividades, as reuniões de </w:t>
            </w:r>
            <w:r w:rsidR="00970F4D">
              <w:rPr>
                <w:sz w:val="24"/>
                <w:szCs w:val="24"/>
                <w:lang w:val="pt-BR"/>
              </w:rPr>
              <w:t>sprint</w:t>
            </w:r>
            <w:r>
              <w:rPr>
                <w:sz w:val="24"/>
                <w:szCs w:val="24"/>
                <w:lang w:val="pt-BR"/>
              </w:rPr>
              <w:t xml:space="preserve"> deix</w:t>
            </w:r>
            <w:r w:rsidR="004E7B9C">
              <w:rPr>
                <w:sz w:val="24"/>
                <w:szCs w:val="24"/>
                <w:lang w:val="pt-BR"/>
              </w:rPr>
              <w:t>aram</w:t>
            </w:r>
            <w:r>
              <w:rPr>
                <w:sz w:val="24"/>
                <w:szCs w:val="24"/>
                <w:lang w:val="pt-BR"/>
              </w:rPr>
              <w:t xml:space="preserve"> o grupo em sintonia com o desafio enfrentado de </w:t>
            </w:r>
            <w:r w:rsidR="00970F4D">
              <w:rPr>
                <w:sz w:val="24"/>
                <w:szCs w:val="24"/>
                <w:lang w:val="pt-BR"/>
              </w:rPr>
              <w:t>cada</w:t>
            </w:r>
            <w:r>
              <w:rPr>
                <w:sz w:val="24"/>
                <w:szCs w:val="24"/>
                <w:lang w:val="pt-BR"/>
              </w:rPr>
              <w:t xml:space="preserve"> membro.</w:t>
            </w:r>
          </w:p>
          <w:p w14:paraId="27CA5585" w14:textId="39015CF3" w:rsidR="00EF378E" w:rsidRPr="00EF378E" w:rsidRDefault="00EF378E" w:rsidP="00584DC1">
            <w:pPr>
              <w:pStyle w:val="TipTex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cada membro do grupo fez uma apresentação com</w:t>
            </w:r>
            <w:r w:rsidRPr="00EF378E">
              <w:rPr>
                <w:sz w:val="24"/>
                <w:szCs w:val="24"/>
                <w:lang w:val="pt-BR"/>
              </w:rPr>
              <w:t xml:space="preserve"> uma proposta de projeto a ser desenvolvid</w:t>
            </w:r>
            <w:r>
              <w:rPr>
                <w:sz w:val="24"/>
                <w:szCs w:val="24"/>
                <w:lang w:val="pt-BR"/>
              </w:rPr>
              <w:t>a</w:t>
            </w:r>
            <w:r w:rsidRPr="00EF378E">
              <w:rPr>
                <w:sz w:val="24"/>
                <w:szCs w:val="24"/>
                <w:lang w:val="pt-BR"/>
              </w:rPr>
              <w:t>, no tempo máximo de cinco minutos</w:t>
            </w:r>
            <w:r>
              <w:rPr>
                <w:sz w:val="24"/>
                <w:szCs w:val="24"/>
                <w:lang w:val="pt-BR"/>
              </w:rPr>
              <w:t>. Isto</w:t>
            </w:r>
            <w:r w:rsidRPr="00EF378E">
              <w:rPr>
                <w:sz w:val="24"/>
                <w:szCs w:val="24"/>
                <w:lang w:val="pt-BR"/>
              </w:rPr>
              <w:t xml:space="preserve"> possibilitou cada mentorado </w:t>
            </w:r>
            <w:r>
              <w:rPr>
                <w:sz w:val="24"/>
                <w:szCs w:val="24"/>
                <w:lang w:val="pt-BR"/>
              </w:rPr>
              <w:t xml:space="preserve">a </w:t>
            </w:r>
            <w:r w:rsidRPr="00EF378E">
              <w:rPr>
                <w:sz w:val="24"/>
                <w:szCs w:val="24"/>
                <w:lang w:val="pt-BR"/>
              </w:rPr>
              <w:t>desenvolver a habilidade de Storytelling, bem como apresentação de projeto de forma eloquente</w:t>
            </w:r>
            <w:r>
              <w:rPr>
                <w:sz w:val="24"/>
                <w:szCs w:val="24"/>
                <w:lang w:val="pt-BR"/>
              </w:rPr>
              <w:t>.</w:t>
            </w:r>
          </w:p>
          <w:p w14:paraId="1787DB3F" w14:textId="1EC3A491" w:rsidR="00584DC1" w:rsidRDefault="00584DC1" w:rsidP="00584DC1">
            <w:pPr>
              <w:pStyle w:val="TipTex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584DC1">
              <w:rPr>
                <w:sz w:val="24"/>
                <w:szCs w:val="24"/>
                <w:lang w:val="pt-BR"/>
              </w:rPr>
              <w:t>O trabalho em grupo</w:t>
            </w:r>
            <w:r w:rsidR="006E4D3E">
              <w:rPr>
                <w:sz w:val="24"/>
                <w:szCs w:val="24"/>
                <w:lang w:val="pt-BR"/>
              </w:rPr>
              <w:t xml:space="preserve"> por pessoas que tinham interesse comum no aprendizado através de um exercício prático</w:t>
            </w:r>
            <w:r w:rsidR="00970F4D">
              <w:rPr>
                <w:sz w:val="24"/>
                <w:szCs w:val="24"/>
                <w:lang w:val="pt-BR"/>
              </w:rPr>
              <w:t>,</w:t>
            </w:r>
            <w:r w:rsidR="006E4D3E">
              <w:rPr>
                <w:sz w:val="24"/>
                <w:szCs w:val="24"/>
                <w:lang w:val="pt-BR"/>
              </w:rPr>
              <w:t xml:space="preserve"> </w:t>
            </w:r>
            <w:r w:rsidR="00970F4D">
              <w:rPr>
                <w:sz w:val="24"/>
                <w:szCs w:val="24"/>
                <w:lang w:val="pt-BR"/>
              </w:rPr>
              <w:t>acelerou</w:t>
            </w:r>
            <w:r w:rsidR="006E4D3E">
              <w:rPr>
                <w:sz w:val="24"/>
                <w:szCs w:val="24"/>
                <w:lang w:val="pt-BR"/>
              </w:rPr>
              <w:t xml:space="preserve"> a evolução </w:t>
            </w:r>
            <w:r w:rsidR="00970F4D">
              <w:rPr>
                <w:sz w:val="24"/>
                <w:szCs w:val="24"/>
                <w:lang w:val="pt-BR"/>
              </w:rPr>
              <w:t>em comparação</w:t>
            </w:r>
            <w:r w:rsidR="006E4D3E">
              <w:rPr>
                <w:sz w:val="24"/>
                <w:szCs w:val="24"/>
                <w:lang w:val="pt-BR"/>
              </w:rPr>
              <w:t xml:space="preserve"> se o mesmo trabalho fosse realizado individualmente, </w:t>
            </w:r>
            <w:r w:rsidRPr="006E4D3E">
              <w:rPr>
                <w:sz w:val="24"/>
                <w:szCs w:val="24"/>
                <w:lang w:val="pt-BR"/>
              </w:rPr>
              <w:t xml:space="preserve"> </w:t>
            </w:r>
            <w:r w:rsidR="006E4D3E" w:rsidRPr="006E4D3E">
              <w:rPr>
                <w:sz w:val="24"/>
                <w:szCs w:val="24"/>
                <w:lang w:val="pt-BR"/>
              </w:rPr>
              <w:t>considerando a diversidade de conhecimento dos membros</w:t>
            </w:r>
            <w:r w:rsidR="00EF378E">
              <w:rPr>
                <w:sz w:val="24"/>
                <w:szCs w:val="24"/>
                <w:lang w:val="pt-BR"/>
              </w:rPr>
              <w:t>.</w:t>
            </w:r>
            <w:r w:rsidR="006E4D3E">
              <w:rPr>
                <w:lang w:val="pt-BR"/>
              </w:rPr>
              <w:t xml:space="preserve"> </w:t>
            </w:r>
          </w:p>
          <w:p w14:paraId="1F3C4E15" w14:textId="528D1F86" w:rsidR="006E4D3E" w:rsidRPr="006E4D3E" w:rsidRDefault="006E4D3E" w:rsidP="00584DC1">
            <w:pPr>
              <w:pStyle w:val="TipTex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6E4D3E">
              <w:rPr>
                <w:sz w:val="24"/>
                <w:szCs w:val="24"/>
                <w:lang w:val="pt-BR"/>
              </w:rPr>
              <w:t>O grupo fez a auto-gestão, comprovando a maturidade e responsabilidade da equipe</w:t>
            </w:r>
            <w:r w:rsidR="00EF378E">
              <w:rPr>
                <w:sz w:val="24"/>
                <w:szCs w:val="24"/>
                <w:lang w:val="pt-BR"/>
              </w:rPr>
              <w:t>.</w:t>
            </w:r>
          </w:p>
          <w:p w14:paraId="01D7CBFE" w14:textId="0AFF3126" w:rsidR="006E4D3E" w:rsidRPr="006E4D3E" w:rsidRDefault="006E4D3E" w:rsidP="00584DC1">
            <w:pPr>
              <w:pStyle w:val="TipTex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6E4D3E">
              <w:rPr>
                <w:sz w:val="24"/>
                <w:szCs w:val="24"/>
                <w:lang w:val="pt-BR"/>
              </w:rPr>
              <w:t>O trabalho remoto mostrou-se eficaz e aliado da distância geográfica, os membros estavam em Brasília, Rio de Janeiro e São Paulo</w:t>
            </w:r>
            <w:r w:rsidR="00EF378E">
              <w:rPr>
                <w:sz w:val="24"/>
                <w:szCs w:val="24"/>
                <w:lang w:val="pt-BR"/>
              </w:rPr>
              <w:t>.</w:t>
            </w:r>
          </w:p>
          <w:p w14:paraId="0785A87F" w14:textId="7B0D2DA2" w:rsidR="00970F4D" w:rsidRPr="003D26DC" w:rsidRDefault="00970F4D" w:rsidP="00970F4D">
            <w:pPr>
              <w:pStyle w:val="TipTex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970F4D">
              <w:rPr>
                <w:sz w:val="24"/>
                <w:szCs w:val="24"/>
                <w:lang w:val="pt-BR"/>
              </w:rPr>
              <w:t>Como</w:t>
            </w:r>
            <w:r>
              <w:rPr>
                <w:sz w:val="24"/>
                <w:szCs w:val="24"/>
                <w:lang w:val="pt-BR"/>
              </w:rPr>
              <w:t xml:space="preserve"> pontos a observar em próximos projetos destacamos a necessidade de especificar a acurácia desejada do modelo nas fases iniciais</w:t>
            </w:r>
            <w:r w:rsidR="00EF378E">
              <w:rPr>
                <w:sz w:val="24"/>
                <w:szCs w:val="24"/>
                <w:lang w:val="pt-BR"/>
              </w:rPr>
              <w:t>.</w:t>
            </w:r>
          </w:p>
          <w:p w14:paraId="454D3191" w14:textId="439C8DD9" w:rsidR="00970F4D" w:rsidRPr="003D26DC" w:rsidRDefault="00970F4D" w:rsidP="00970F4D">
            <w:pPr>
              <w:pStyle w:val="TipTex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3D26DC">
              <w:rPr>
                <w:sz w:val="24"/>
                <w:szCs w:val="24"/>
                <w:lang w:val="pt-BR"/>
              </w:rPr>
              <w:t>Por maior que seja o dataset</w:t>
            </w:r>
            <w:r w:rsidR="004D06B1">
              <w:rPr>
                <w:sz w:val="24"/>
                <w:szCs w:val="24"/>
                <w:lang w:val="pt-BR"/>
              </w:rPr>
              <w:t xml:space="preserve"> bruto</w:t>
            </w:r>
            <w:r w:rsidRPr="003D26DC">
              <w:rPr>
                <w:sz w:val="24"/>
                <w:szCs w:val="24"/>
                <w:lang w:val="pt-BR"/>
              </w:rPr>
              <w:t>, sempre há que se considerar as evidências que a análise exploratória nos traz, para este caso, uma proporção muito maior de registros de São Paulo, o que levaria o modelo a calcular valores para outros estados de forma enviesada</w:t>
            </w:r>
            <w:r w:rsidR="00EF378E">
              <w:rPr>
                <w:sz w:val="24"/>
                <w:szCs w:val="24"/>
                <w:lang w:val="pt-BR"/>
              </w:rPr>
              <w:t>.</w:t>
            </w:r>
          </w:p>
          <w:p w14:paraId="252D5C4D" w14:textId="67FA8A2F" w:rsidR="00970F4D" w:rsidRPr="003D26DC" w:rsidRDefault="00EF378E" w:rsidP="00970F4D">
            <w:pPr>
              <w:pStyle w:val="TipTex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Ao longo da análise exploratória, o grupo deparou-se com momentos desafiadores</w:t>
            </w:r>
            <w:r w:rsidRPr="00EF378E">
              <w:rPr>
                <w:sz w:val="24"/>
                <w:szCs w:val="24"/>
                <w:lang w:val="pt-BR"/>
              </w:rPr>
              <w:t xml:space="preserve"> e </w:t>
            </w:r>
            <w:r>
              <w:rPr>
                <w:sz w:val="24"/>
                <w:szCs w:val="24"/>
                <w:lang w:val="pt-BR"/>
              </w:rPr>
              <w:t xml:space="preserve">conseguiu </w:t>
            </w:r>
            <w:r w:rsidRPr="00EF378E">
              <w:rPr>
                <w:sz w:val="24"/>
                <w:szCs w:val="24"/>
                <w:lang w:val="pt-BR"/>
              </w:rPr>
              <w:t>propor soluções técnicas para problemas identificados no dataset</w:t>
            </w:r>
            <w:r w:rsidRPr="00EF378E">
              <w:rPr>
                <w:sz w:val="24"/>
                <w:szCs w:val="24"/>
                <w:lang w:val="pt-BR"/>
              </w:rPr>
              <w:t xml:space="preserve">. </w:t>
            </w:r>
            <w:r>
              <w:rPr>
                <w:sz w:val="24"/>
                <w:szCs w:val="24"/>
                <w:lang w:val="pt-BR"/>
              </w:rPr>
              <w:t xml:space="preserve">Foram descobertos </w:t>
            </w:r>
            <w:r w:rsidR="00970F4D" w:rsidRPr="003D26DC">
              <w:rPr>
                <w:sz w:val="24"/>
                <w:szCs w:val="24"/>
                <w:lang w:val="pt-BR"/>
              </w:rPr>
              <w:t xml:space="preserve">muitos campos nulos, o simples </w:t>
            </w:r>
            <w:r w:rsidR="00970F4D" w:rsidRPr="003D26DC">
              <w:rPr>
                <w:sz w:val="24"/>
                <w:szCs w:val="24"/>
                <w:lang w:val="pt-BR"/>
              </w:rPr>
              <w:lastRenderedPageBreak/>
              <w:t>preenc</w:t>
            </w:r>
            <w:r w:rsidR="003D26DC">
              <w:rPr>
                <w:sz w:val="24"/>
                <w:szCs w:val="24"/>
                <w:lang w:val="pt-BR"/>
              </w:rPr>
              <w:t>h</w:t>
            </w:r>
            <w:r w:rsidR="00970F4D" w:rsidRPr="003D26DC">
              <w:rPr>
                <w:sz w:val="24"/>
                <w:szCs w:val="24"/>
                <w:lang w:val="pt-BR"/>
              </w:rPr>
              <w:t>imento com valores aleatórios</w:t>
            </w:r>
            <w:r w:rsidR="003D26DC">
              <w:rPr>
                <w:sz w:val="24"/>
                <w:szCs w:val="24"/>
                <w:lang w:val="pt-BR"/>
              </w:rPr>
              <w:t>/estimados</w:t>
            </w:r>
            <w:r w:rsidR="00970F4D" w:rsidRPr="003D26DC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 xml:space="preserve">em alguns deles </w:t>
            </w:r>
            <w:r w:rsidR="00970F4D" w:rsidRPr="003D26DC">
              <w:rPr>
                <w:sz w:val="24"/>
                <w:szCs w:val="24"/>
                <w:lang w:val="pt-BR"/>
              </w:rPr>
              <w:t>iria prejudicar o modelo, visto que são características específicas de imóveis</w:t>
            </w:r>
            <w:r>
              <w:rPr>
                <w:sz w:val="24"/>
                <w:szCs w:val="24"/>
                <w:lang w:val="pt-BR"/>
              </w:rPr>
              <w:t>.</w:t>
            </w:r>
          </w:p>
          <w:p w14:paraId="4B9DD564" w14:textId="11940A70" w:rsidR="00970F4D" w:rsidRPr="00970F4D" w:rsidRDefault="003D26DC" w:rsidP="00970F4D">
            <w:pPr>
              <w:pStyle w:val="TipText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3D26DC">
              <w:rPr>
                <w:sz w:val="24"/>
                <w:szCs w:val="24"/>
                <w:lang w:val="pt-BR"/>
              </w:rPr>
              <w:t xml:space="preserve">Ao final do tratamento dos dados, um considerável volume foi </w:t>
            </w:r>
            <w:r w:rsidR="004D06B1">
              <w:rPr>
                <w:sz w:val="24"/>
                <w:szCs w:val="24"/>
                <w:lang w:val="pt-BR"/>
              </w:rPr>
              <w:t>eliminado</w:t>
            </w:r>
            <w:r w:rsidRPr="003D26DC">
              <w:rPr>
                <w:sz w:val="24"/>
                <w:szCs w:val="24"/>
                <w:lang w:val="pt-BR"/>
              </w:rPr>
              <w:t xml:space="preserve">, o que </w:t>
            </w:r>
            <w:r w:rsidR="004D06B1">
              <w:rPr>
                <w:sz w:val="24"/>
                <w:szCs w:val="24"/>
                <w:lang w:val="pt-BR"/>
              </w:rPr>
              <w:t>entra em conflito com</w:t>
            </w:r>
            <w:r w:rsidRPr="003D26DC">
              <w:rPr>
                <w:sz w:val="24"/>
                <w:szCs w:val="24"/>
                <w:lang w:val="pt-BR"/>
              </w:rPr>
              <w:t xml:space="preserve"> duas das características do Big Data que é “Volume” e “Variedade”</w:t>
            </w:r>
            <w:r w:rsidR="00EF378E">
              <w:rPr>
                <w:sz w:val="24"/>
                <w:szCs w:val="24"/>
                <w:lang w:val="pt-BR"/>
              </w:rPr>
              <w:t>.</w:t>
            </w:r>
          </w:p>
        </w:tc>
      </w:tr>
    </w:tbl>
    <w:p w14:paraId="5D4FD3CA" w14:textId="77777777" w:rsidR="003A35D9" w:rsidRPr="004D06B1" w:rsidRDefault="003A35D9">
      <w:pPr>
        <w:rPr>
          <w:lang w:val="pt-BR"/>
        </w:rPr>
      </w:pPr>
    </w:p>
    <w:sectPr w:rsidR="003A35D9" w:rsidRPr="004D06B1" w:rsidSect="00451881">
      <w:footerReference w:type="default" r:id="rId24"/>
      <w:pgSz w:w="11906" w:h="16838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EC94C" w14:textId="77777777" w:rsidR="00CB5037" w:rsidRDefault="00CB5037">
      <w:pPr>
        <w:spacing w:after="0" w:line="240" w:lineRule="auto"/>
      </w:pPr>
      <w:r>
        <w:separator/>
      </w:r>
    </w:p>
  </w:endnote>
  <w:endnote w:type="continuationSeparator" w:id="0">
    <w:p w14:paraId="5B9A4CF4" w14:textId="77777777" w:rsidR="00CB5037" w:rsidRDefault="00CB5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D3B2C" w14:textId="6AE7D6BF" w:rsidR="003C7981" w:rsidRPr="004D06B1" w:rsidRDefault="00CB5037">
    <w:pPr>
      <w:pStyle w:val="Footer"/>
      <w:rPr>
        <w:color w:val="0070C0"/>
      </w:rPr>
    </w:pPr>
    <w:sdt>
      <w:sdtPr>
        <w:rPr>
          <w:color w:val="0070C0"/>
        </w:rPr>
        <w:alias w:val="Title"/>
        <w:tag w:val=""/>
        <w:id w:val="280004402"/>
        <w:placeholder>
          <w:docPart w:val="D3E503A473644637A4AA670E5557B96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0DAF" w:rsidRPr="00771CA7">
          <w:rPr>
            <w:color w:val="0070C0"/>
          </w:rPr>
          <w:t>Sumário Executivo</w:t>
        </w:r>
      </w:sdtContent>
    </w:sdt>
    <w:r w:rsidR="003C7981" w:rsidRPr="00771CA7">
      <w:rPr>
        <w:color w:val="0070C0"/>
      </w:rPr>
      <w:t xml:space="preserve"> </w:t>
    </w:r>
    <w:r w:rsidR="003C7981">
      <w:ptab w:relativeTo="margin" w:alignment="right" w:leader="none"/>
    </w:r>
    <w:r w:rsidR="003C7981" w:rsidRPr="004D06B1">
      <w:rPr>
        <w:color w:val="0070C0"/>
      </w:rPr>
      <w:fldChar w:fldCharType="begin"/>
    </w:r>
    <w:r w:rsidR="003C7981" w:rsidRPr="004D06B1">
      <w:rPr>
        <w:color w:val="0070C0"/>
      </w:rPr>
      <w:instrText xml:space="preserve"> PAGE   \* MERGEFORMAT </w:instrText>
    </w:r>
    <w:r w:rsidR="003C7981" w:rsidRPr="004D06B1">
      <w:rPr>
        <w:color w:val="0070C0"/>
      </w:rPr>
      <w:fldChar w:fldCharType="separate"/>
    </w:r>
    <w:r w:rsidR="003C7981" w:rsidRPr="004D06B1">
      <w:rPr>
        <w:noProof/>
        <w:color w:val="0070C0"/>
      </w:rPr>
      <w:t>6</w:t>
    </w:r>
    <w:r w:rsidR="003C7981" w:rsidRPr="004D06B1">
      <w:rPr>
        <w:noProof/>
        <w:color w:val="0070C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1245E" w14:textId="77777777" w:rsidR="00CB5037" w:rsidRDefault="00CB5037">
      <w:pPr>
        <w:spacing w:after="0" w:line="240" w:lineRule="auto"/>
      </w:pPr>
      <w:r>
        <w:separator/>
      </w:r>
    </w:p>
  </w:footnote>
  <w:footnote w:type="continuationSeparator" w:id="0">
    <w:p w14:paraId="4ADC5A49" w14:textId="77777777" w:rsidR="00CB5037" w:rsidRDefault="00CB5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5B5A"/>
    <w:multiLevelType w:val="hybridMultilevel"/>
    <w:tmpl w:val="4644F518"/>
    <w:lvl w:ilvl="0" w:tplc="5F0E09F6">
      <w:start w:val="1"/>
      <w:numFmt w:val="bullet"/>
      <w:pStyle w:val="TipTex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534DB"/>
    <w:multiLevelType w:val="hybridMultilevel"/>
    <w:tmpl w:val="EDA8E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B02A3"/>
    <w:multiLevelType w:val="hybridMultilevel"/>
    <w:tmpl w:val="9864C5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C6392"/>
    <w:multiLevelType w:val="hybridMultilevel"/>
    <w:tmpl w:val="6BC0F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D71BA"/>
    <w:multiLevelType w:val="hybridMultilevel"/>
    <w:tmpl w:val="76FE7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EE"/>
    <w:rsid w:val="000D62EE"/>
    <w:rsid w:val="000E155A"/>
    <w:rsid w:val="00384B9C"/>
    <w:rsid w:val="003A35D9"/>
    <w:rsid w:val="003A42C7"/>
    <w:rsid w:val="003C7981"/>
    <w:rsid w:val="003D26DC"/>
    <w:rsid w:val="003E2E74"/>
    <w:rsid w:val="00440356"/>
    <w:rsid w:val="00451881"/>
    <w:rsid w:val="004D06B1"/>
    <w:rsid w:val="004E7B9C"/>
    <w:rsid w:val="005533A4"/>
    <w:rsid w:val="00584DC1"/>
    <w:rsid w:val="006E4D3E"/>
    <w:rsid w:val="00723904"/>
    <w:rsid w:val="007319C3"/>
    <w:rsid w:val="00771CA7"/>
    <w:rsid w:val="007C5380"/>
    <w:rsid w:val="008236F3"/>
    <w:rsid w:val="00842680"/>
    <w:rsid w:val="00970F4D"/>
    <w:rsid w:val="009A22E6"/>
    <w:rsid w:val="00A5156B"/>
    <w:rsid w:val="00C55313"/>
    <w:rsid w:val="00C6277F"/>
    <w:rsid w:val="00CB5037"/>
    <w:rsid w:val="00D40DAF"/>
    <w:rsid w:val="00E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5098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77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TipTextBullet">
    <w:name w:val="Tip Text Bullet"/>
    <w:basedOn w:val="TipText"/>
    <w:qFormat/>
    <w:rsid w:val="007C5380"/>
    <w:pPr>
      <w:numPr>
        <w:numId w:val="2"/>
      </w:numPr>
    </w:pPr>
    <w:rPr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627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0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3.svg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a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BB70C762A445FF8DE464E9B902F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7C340-E08F-48FF-B0CC-BFDA78D54C4E}"/>
      </w:docPartPr>
      <w:docPartBody>
        <w:p w:rsidR="003A20FB" w:rsidRDefault="00307C2F">
          <w:pPr>
            <w:pStyle w:val="64BB70C762A445FF8DE464E9B902F03F"/>
          </w:pPr>
          <w:r>
            <w:t>[Business Plan Title]</w:t>
          </w:r>
        </w:p>
      </w:docPartBody>
    </w:docPart>
    <w:docPart>
      <w:docPartPr>
        <w:name w:val="3645A83CFB544935ABFA867BB7548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25237-18C9-4E9A-B38C-8C3F9861E679}"/>
      </w:docPartPr>
      <w:docPartBody>
        <w:p w:rsidR="003A20FB" w:rsidRDefault="00307C2F">
          <w:pPr>
            <w:pStyle w:val="3645A83CFB544935ABFA867BB7548FD0"/>
          </w:pPr>
          <w:r>
            <w:t>[Business Plan Subtitle]</w:t>
          </w:r>
        </w:p>
      </w:docPartBody>
    </w:docPart>
    <w:docPart>
      <w:docPartPr>
        <w:name w:val="D3E503A473644637A4AA670E5557B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453C6-50CF-4D3B-AB0F-708C82F5BCFD}"/>
      </w:docPartPr>
      <w:docPartBody>
        <w:p w:rsidR="003A20FB" w:rsidRDefault="00307C2F">
          <w:pPr>
            <w:pStyle w:val="D3E503A473644637A4AA670E5557B963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5B5A"/>
    <w:multiLevelType w:val="hybridMultilevel"/>
    <w:tmpl w:val="4644F518"/>
    <w:lvl w:ilvl="0" w:tplc="5F0E09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82"/>
    <w:rsid w:val="00307C2F"/>
    <w:rsid w:val="003A20FB"/>
    <w:rsid w:val="00777B82"/>
    <w:rsid w:val="00D0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64BB70C762A445FF8DE464E9B902F03F">
    <w:name w:val="64BB70C762A445FF8DE464E9B902F03F"/>
  </w:style>
  <w:style w:type="paragraph" w:customStyle="1" w:styleId="3645A83CFB544935ABFA867BB7548FD0">
    <w:name w:val="3645A83CFB544935ABFA867BB7548FD0"/>
  </w:style>
  <w:style w:type="paragraph" w:customStyle="1" w:styleId="D3E503A473644637A4AA670E5557B963">
    <w:name w:val="D3E503A473644637A4AA670E5557B9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156ADB-39A6-409E-9C65-BC70BB0315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D489FF-FFE7-44BE-B462-7E727C8F9EF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7719785-41DB-497D-8FFA-7B1B3149F8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868938-E604-4EA9-ABAA-EB6F72565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0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Sumário Executivo</vt:lpstr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Sumário Executivo</dc:title>
  <dc:subject>Trabalho de mentoria DSA</dc:subject>
  <dc:creator/>
  <cp:keywords/>
  <dc:description/>
  <cp:lastModifiedBy/>
  <cp:revision>1</cp:revision>
  <dcterms:created xsi:type="dcterms:W3CDTF">2021-09-30T04:23:00Z</dcterms:created>
  <dcterms:modified xsi:type="dcterms:W3CDTF">2021-10-05T03:28:00Z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